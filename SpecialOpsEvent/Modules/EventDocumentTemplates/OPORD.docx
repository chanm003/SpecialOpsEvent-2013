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4AB03" w14:textId="264BD0E3" w:rsidR="0063600C" w:rsidRDefault="00EB5719">
      <w:r>
        <w:t xml:space="preserve">OPORD </w:t>
      </w:r>
      <w:bookmarkStart w:id="0" w:name="_GoBack"/>
      <w:bookmarkEnd w:id="0"/>
      <w:r w:rsidR="00C25320">
        <w:t xml:space="preserve"> Template</w:t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20"/>
    <w:rsid w:val="001126DD"/>
    <w:rsid w:val="0063600C"/>
    <w:rsid w:val="00C25320"/>
    <w:rsid w:val="00E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sp2010-clean/PNTClean/Exercise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6B178051A4EBDE219B44C1D88BD" ma:contentTypeVersion="5" ma:contentTypeDescription="Create a new document." ma:contentTypeScope="" ma:versionID="5183e8d2e606964ef56594e860842321">
  <xsd:schema xmlns:xsd="http://www.w3.org/2001/XMLSchema" xmlns:xs="http://www.w3.org/2001/XMLSchema" xmlns:p="http://schemas.microsoft.com/office/2006/metadata/properties" xmlns:ns2="344512b2-5e46-466c-a671-df1ed9b70d7a" targetNamespace="http://schemas.microsoft.com/office/2006/metadata/properties" ma:root="true" ma:fieldsID="3fa76378654d9158e99d7f65b4e0ef2d" ns2:_="">
    <xsd:import namespace="344512b2-5e46-466c-a671-df1ed9b70d7a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Doc_x0020_Type"/>
                <xsd:element ref="ns2:Mission" minOccurs="0"/>
                <xsd:element ref="ns2:Mission_x003a_Mission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512b2-5e46-466c-a671-df1ed9b70d7a" elementFormDefault="qualified">
    <xsd:import namespace="http://schemas.microsoft.com/office/2006/documentManagement/types"/>
    <xsd:import namespace="http://schemas.microsoft.com/office/infopath/2007/PartnerControls"/>
    <xsd:element name="Organization" ma:index="2" nillable="true" ma:displayName="Organization" ma:format="Dropdown" ma:internalName="Organization">
      <xsd:simpleType>
        <xsd:restriction base="dms:Choice">
          <xsd:enumeration value="SOCC-Operations"/>
          <xsd:enumeration value="SOCC-Intel"/>
          <xsd:enumeration value="SOCC-SIGCEN"/>
          <xsd:enumeration value="SOCC-SUPCEN"/>
          <xsd:enumeration value="SOTG1"/>
          <xsd:enumeration value="SOTG2"/>
          <xsd:enumeration value="SOTG3"/>
          <xsd:enumeration value="SOATG"/>
          <xsd:enumeration value="Higher Headquarters"/>
          <xsd:enumeration value="Embassy"/>
        </xsd:restriction>
      </xsd:simpleType>
    </xsd:element>
    <xsd:element name="Doc_x0020_Type" ma:index="3" ma:displayName="Doc Type" ma:format="Dropdown" ma:internalName="Doc_x0020_Type">
      <xsd:simpleType>
        <xsd:restriction base="dms:Choice">
          <xsd:enumeration value="AAR"/>
          <xsd:enumeration value="BILAT"/>
          <xsd:enumeration value="BOM"/>
          <xsd:enumeration value="BRIEFING"/>
          <xsd:enumeration value="CAMPAIGN PLAN"/>
          <xsd:enumeration value="CAP"/>
          <xsd:enumeration value="CDCS"/>
          <xsd:enumeration value="CEP"/>
          <xsd:enumeration value="CFR"/>
          <xsd:enumeration value="CIM"/>
          <xsd:enumeration value="CMEP"/>
          <xsd:enumeration value="CNT"/>
          <xsd:enumeration value="CONTACT REPORT"/>
          <xsd:enumeration value="CEW"/>
          <xsd:enumeration value="CSP"/>
          <xsd:enumeration value="DA"/>
          <xsd:enumeration value="EMIO EXORD"/>
          <xsd:enumeration value="EXSUM"/>
          <xsd:enumeration value="IPR"/>
          <xsd:enumeration value="JCET"/>
          <xsd:enumeration value="JMRC"/>
          <xsd:enumeration value="KLE"/>
          <xsd:enumeration value="LOI"/>
          <xsd:enumeration value="MCPI EXORD"/>
          <xsd:enumeration value="MEDICAL ASSESSMENT"/>
          <xsd:enumeration value="M2M"/>
          <xsd:enumeration value="MICON"/>
          <xsd:enumeration value="MIST"/>
          <xsd:enumeration value="MLE"/>
          <xsd:enumeration value="MPR"/>
          <xsd:enumeration value="MPT"/>
          <xsd:enumeration value="MRR"/>
          <xsd:enumeration value="MSP"/>
          <xsd:enumeration value="MSR"/>
          <xsd:enumeration value="MTT"/>
          <xsd:enumeration value="MULTILAT"/>
          <xsd:enumeration value="NEO"/>
          <xsd:enumeration value="OPS INJECT"/>
          <xsd:enumeration value="OPTASK MIO"/>
          <xsd:enumeration value="PDP"/>
          <xsd:enumeration value="PR"/>
          <xsd:enumeration value="QLR"/>
          <xsd:enumeration value="RFF"/>
          <xsd:enumeration value="RFS"/>
          <xsd:enumeration value="SAV"/>
          <xsd:enumeration value="SCRIPT"/>
          <xsd:enumeration value="SODAR"/>
          <xsd:enumeration value="SOFCAP"/>
          <xsd:enumeration value="SPOT REPORT"/>
          <xsd:enumeration value="STORYBOARD"/>
          <xsd:enumeration value="SUE"/>
          <xsd:enumeration value="TALKING POINTS"/>
          <xsd:enumeration value="TARGET BOOK"/>
          <xsd:enumeration value="TRIP REPORT"/>
          <xsd:enumeration value="TSB"/>
          <xsd:enumeration value="TSC"/>
          <xsd:enumeration value="UNILAT"/>
        </xsd:restriction>
      </xsd:simpleType>
    </xsd:element>
    <xsd:element name="Mission" ma:index="4" nillable="true" ma:displayName="Mission" ma:description="The mission associated with the document" ma:list="{3d233783-d10a-4d75-86b7-d502a97d1827}" ma:internalName="Mission" ma:readOnly="false" ma:showField="Title" ma:web="344512b2-5e46-466c-a671-df1ed9b70d7a">
      <xsd:simpleType>
        <xsd:restriction base="dms:Lookup"/>
      </xsd:simpleType>
    </xsd:element>
    <xsd:element name="Mission_x003a_Mission_x0023_" ma:index="9" nillable="true" ma:displayName="Mission#" ma:list="{3d233783-d10a-4d75-86b7-d502a97d1827}" ma:internalName="Mission_x003A_Mission_x0023_" ma:readOnly="true" ma:showField="Mission_x0023_" ma:web="344512b2-5e46-466c-a671-df1ed9b70d7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ssion xmlns="344512b2-5e46-466c-a671-df1ed9b70d7a" xsi:nil="true"/>
    <Organization xmlns="344512b2-5e46-466c-a671-df1ed9b70d7a" xsi:nil="true"/>
    <Doc_x0020_Type xmlns="344512b2-5e46-466c-a671-df1ed9b70d7a"/>
  </documentManagement>
</p:properties>
</file>

<file path=customXml/itemProps1.xml><?xml version="1.0" encoding="utf-8"?>
<ds:datastoreItem xmlns:ds="http://schemas.openxmlformats.org/officeDocument/2006/customXml" ds:itemID="{6106B65F-9DA4-4B69-87D6-169D9E072D03}"/>
</file>

<file path=customXml/itemProps2.xml><?xml version="1.0" encoding="utf-8"?>
<ds:datastoreItem xmlns:ds="http://schemas.openxmlformats.org/officeDocument/2006/customXml" ds:itemID="{4D034907-A594-4BD2-A232-C1DDDA34B7DA}"/>
</file>

<file path=customXml/itemProps3.xml><?xml version="1.0" encoding="utf-8"?>
<ds:datastoreItem xmlns:ds="http://schemas.openxmlformats.org/officeDocument/2006/customXml" ds:itemID="{46D71AE0-3D46-422B-8C67-A9544EB0BA64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T. Britton</dc:creator>
  <cp:lastModifiedBy>Greg T. Britton</cp:lastModifiedBy>
  <cp:revision>2</cp:revision>
  <dcterms:created xsi:type="dcterms:W3CDTF">2014-05-14T09:00:00Z</dcterms:created>
  <dcterms:modified xsi:type="dcterms:W3CDTF">2014-05-14T09:00:00Z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0x010100E50776B178051A4EBDE219B44C1D88BD</vt:lpwstr>
  </property>
</Properties>
</file>